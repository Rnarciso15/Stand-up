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3BB2" w14:textId="77777777" w:rsidR="00375C7C" w:rsidRDefault="00375C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EB89D8" wp14:editId="0F13F704">
            <wp:simplePos x="0" y="0"/>
            <wp:positionH relativeFrom="column">
              <wp:posOffset>-1743388</wp:posOffset>
            </wp:positionH>
            <wp:positionV relativeFrom="paragraph">
              <wp:posOffset>-2119184</wp:posOffset>
            </wp:positionV>
            <wp:extent cx="5455423" cy="7036226"/>
            <wp:effectExtent l="905193" t="1685607" r="860107" b="1698308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34468">
                      <a:off x="0" y="0"/>
                      <a:ext cx="5459234" cy="70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60FBB" w14:textId="77777777" w:rsidR="00375C7C" w:rsidRDefault="00375C7C">
      <w:pPr>
        <w:rPr>
          <w:noProof/>
        </w:rPr>
      </w:pPr>
    </w:p>
    <w:p w14:paraId="70A63A45" w14:textId="77777777" w:rsidR="00375C7C" w:rsidRDefault="00375C7C">
      <w:pPr>
        <w:rPr>
          <w:noProof/>
        </w:rPr>
      </w:pPr>
    </w:p>
    <w:p w14:paraId="341651E4" w14:textId="77777777" w:rsidR="00375C7C" w:rsidRDefault="00375C7C">
      <w:pPr>
        <w:rPr>
          <w:noProof/>
        </w:rPr>
      </w:pPr>
    </w:p>
    <w:p w14:paraId="57507629" w14:textId="77777777" w:rsidR="00375C7C" w:rsidRDefault="00375C7C">
      <w:pPr>
        <w:rPr>
          <w:noProof/>
        </w:rPr>
      </w:pPr>
    </w:p>
    <w:p w14:paraId="44D1F709" w14:textId="77777777" w:rsidR="00375C7C" w:rsidRDefault="00375C7C">
      <w:pPr>
        <w:rPr>
          <w:noProof/>
        </w:rPr>
      </w:pPr>
    </w:p>
    <w:p w14:paraId="45FEDC93" w14:textId="77777777" w:rsidR="00375C7C" w:rsidRDefault="00375C7C">
      <w:pPr>
        <w:rPr>
          <w:noProof/>
        </w:rPr>
      </w:pPr>
    </w:p>
    <w:p w14:paraId="5D60D81B" w14:textId="77777777" w:rsidR="00375C7C" w:rsidRDefault="00375C7C">
      <w:pPr>
        <w:rPr>
          <w:noProof/>
        </w:rPr>
      </w:pPr>
    </w:p>
    <w:sdt>
      <w:sdtPr>
        <w:rPr>
          <w:b/>
          <w:bCs/>
          <w:noProof/>
          <w:sz w:val="36"/>
          <w:szCs w:val="36"/>
          <w:u w:val="single"/>
        </w:rPr>
        <w:id w:val="549189045"/>
        <w:placeholder>
          <w:docPart w:val="5B3C6C01DB4442C791DEA3596DC31F59"/>
        </w:placeholder>
      </w:sdtPr>
      <w:sdtContent>
        <w:p w14:paraId="26C9CCE5" w14:textId="4C65DC2F" w:rsidR="00375C7C" w:rsidRPr="006A5E2B" w:rsidRDefault="005A261A" w:rsidP="006A5E2B">
          <w:pPr>
            <w:jc w:val="center"/>
            <w:rPr>
              <w:b/>
              <w:bCs/>
              <w:noProof/>
              <w:sz w:val="36"/>
              <w:szCs w:val="36"/>
              <w:u w:val="single"/>
            </w:rPr>
          </w:pPr>
          <w:r>
            <w:rPr>
              <w:b/>
              <w:bCs/>
              <w:noProof/>
              <w:sz w:val="36"/>
              <w:szCs w:val="36"/>
              <w:u w:val="single"/>
            </w:rPr>
            <w:t>Relatório</w:t>
          </w:r>
        </w:p>
        <w:p w14:paraId="13313946" w14:textId="5E0CDA6F" w:rsidR="006A5E2B" w:rsidRPr="006A5E2B" w:rsidRDefault="005A261A" w:rsidP="006A5E2B">
          <w:pPr>
            <w:jc w:val="center"/>
            <w:rPr>
              <w:b/>
              <w:bCs/>
              <w:noProof/>
              <w:sz w:val="36"/>
              <w:szCs w:val="36"/>
              <w:u w:val="single"/>
            </w:rPr>
          </w:pPr>
          <w:r>
            <w:rPr>
              <w:b/>
              <w:bCs/>
              <w:noProof/>
              <w:sz w:val="36"/>
              <w:szCs w:val="36"/>
              <w:u w:val="single"/>
            </w:rPr>
            <w:t>05</w:t>
          </w:r>
          <w:r w:rsidR="006A5E2B" w:rsidRPr="006A5E2B">
            <w:rPr>
              <w:b/>
              <w:bCs/>
              <w:noProof/>
              <w:sz w:val="36"/>
              <w:szCs w:val="36"/>
              <w:u w:val="single"/>
            </w:rPr>
            <w:t>/0</w:t>
          </w:r>
          <w:r>
            <w:rPr>
              <w:b/>
              <w:bCs/>
              <w:noProof/>
              <w:sz w:val="36"/>
              <w:szCs w:val="36"/>
              <w:u w:val="single"/>
            </w:rPr>
            <w:t>7</w:t>
          </w:r>
          <w:r w:rsidR="006A5E2B" w:rsidRPr="006A5E2B">
            <w:rPr>
              <w:b/>
              <w:bCs/>
              <w:noProof/>
              <w:sz w:val="36"/>
              <w:szCs w:val="36"/>
              <w:u w:val="single"/>
            </w:rPr>
            <w:t>/2023</w:t>
          </w:r>
        </w:p>
      </w:sdtContent>
    </w:sdt>
    <w:p w14:paraId="26C644B6" w14:textId="77777777" w:rsidR="001F738C" w:rsidRDefault="001F738C" w:rsidP="00375C7C">
      <w:pPr>
        <w:jc w:val="center"/>
        <w:rPr>
          <w:b/>
          <w:bCs/>
          <w:noProof/>
          <w:sz w:val="36"/>
          <w:szCs w:val="36"/>
        </w:rPr>
      </w:pPr>
    </w:p>
    <w:sdt>
      <w:sdtPr>
        <w:rPr>
          <w:b/>
          <w:bCs/>
          <w:noProof/>
          <w:sz w:val="32"/>
          <w:szCs w:val="32"/>
        </w:rPr>
        <w:id w:val="1517431750"/>
        <w:placeholder>
          <w:docPart w:val="FF26382A74BA4BA998BAF6A8479395FF"/>
        </w:placeholder>
        <w:comboBox>
          <w:listItem w:displayText="TIC" w:value="TIC"/>
          <w:listItem w:displayText="Matemática" w:value="Matemática"/>
          <w:listItem w:displayText="Portugês" w:value="Portugês"/>
          <w:listItem w:displayText="Inglês" w:value="Inglês"/>
          <w:listItem w:displayText="PSI" w:value="PSI"/>
          <w:listItem w:displayText="SO" w:value="SO"/>
          <w:listItem w:displayText="PT" w:value="PT"/>
        </w:comboBox>
      </w:sdtPr>
      <w:sdtContent>
        <w:p w14:paraId="1F46B397" w14:textId="35E250EE" w:rsidR="001F738C" w:rsidRDefault="006A5E2B" w:rsidP="00375C7C">
          <w:pPr>
            <w:jc w:val="center"/>
            <w:rPr>
              <w:b/>
              <w:bCs/>
              <w:noProof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t>PT</w:t>
          </w:r>
        </w:p>
      </w:sdtContent>
    </w:sdt>
    <w:p w14:paraId="7664678B" w14:textId="5B5864B7" w:rsidR="001F738C" w:rsidRDefault="005A261A" w:rsidP="00375C7C">
      <w:pPr>
        <w:jc w:val="center"/>
        <w:rPr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15C7B0" wp14:editId="295C8851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3695700" cy="2367558"/>
            <wp:effectExtent l="0" t="0" r="0" b="0"/>
            <wp:wrapNone/>
            <wp:docPr id="687652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2879" w14:textId="77777777" w:rsidR="001F738C" w:rsidRDefault="001F738C" w:rsidP="00375C7C">
      <w:pPr>
        <w:jc w:val="center"/>
        <w:rPr>
          <w:b/>
          <w:bCs/>
          <w:noProof/>
          <w:sz w:val="32"/>
          <w:szCs w:val="32"/>
        </w:rPr>
      </w:pPr>
    </w:p>
    <w:p w14:paraId="664E6FDD" w14:textId="77777777" w:rsidR="001F738C" w:rsidRPr="00B76F05" w:rsidRDefault="001F738C" w:rsidP="00B76F05">
      <w:pPr>
        <w:jc w:val="right"/>
        <w:rPr>
          <w:b/>
          <w:bCs/>
          <w:noProof/>
          <w:szCs w:val="24"/>
        </w:rPr>
      </w:pPr>
      <w:r w:rsidRPr="00B76F05">
        <w:rPr>
          <w:b/>
          <w:bCs/>
          <w:noProof/>
          <w:szCs w:val="24"/>
        </w:rPr>
        <w:tab/>
      </w:r>
      <w:r w:rsidRPr="00B76F05">
        <w:rPr>
          <w:b/>
          <w:bCs/>
          <w:noProof/>
          <w:szCs w:val="24"/>
        </w:rPr>
        <w:tab/>
      </w:r>
    </w:p>
    <w:p w14:paraId="6A265D2E" w14:textId="77777777" w:rsidR="00375C7C" w:rsidRDefault="00375C7C">
      <w:pPr>
        <w:rPr>
          <w:noProof/>
        </w:rPr>
      </w:pPr>
    </w:p>
    <w:p w14:paraId="5CD19D21" w14:textId="77777777" w:rsidR="00375C7C" w:rsidRDefault="00375C7C">
      <w:pPr>
        <w:rPr>
          <w:noProof/>
        </w:rPr>
      </w:pPr>
    </w:p>
    <w:p w14:paraId="7085D8A5" w14:textId="77777777" w:rsidR="00375C7C" w:rsidRDefault="00375C7C">
      <w:pPr>
        <w:rPr>
          <w:noProof/>
        </w:rPr>
      </w:pPr>
    </w:p>
    <w:p w14:paraId="7D2C7B76" w14:textId="77777777" w:rsidR="005A261A" w:rsidRDefault="005A261A">
      <w:pPr>
        <w:rPr>
          <w:noProof/>
        </w:rPr>
      </w:pPr>
    </w:p>
    <w:p w14:paraId="65CE1703" w14:textId="77777777" w:rsidR="005A261A" w:rsidRDefault="005A261A">
      <w:pPr>
        <w:rPr>
          <w:noProof/>
        </w:rPr>
      </w:pPr>
    </w:p>
    <w:p w14:paraId="2AAD1DE1" w14:textId="77777777" w:rsidR="005A261A" w:rsidRDefault="005A261A">
      <w:pPr>
        <w:rPr>
          <w:noProof/>
        </w:rPr>
      </w:pPr>
    </w:p>
    <w:p w14:paraId="59D53417" w14:textId="4E600FDD" w:rsidR="00375C7C" w:rsidRDefault="00B76F05">
      <w:pPr>
        <w:rPr>
          <w:noProof/>
        </w:rPr>
      </w:pPr>
      <w:r w:rsidRPr="00B76F05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F81C3D" wp14:editId="48600416">
                <wp:simplePos x="0" y="0"/>
                <wp:positionH relativeFrom="column">
                  <wp:posOffset>3742883</wp:posOffset>
                </wp:positionH>
                <wp:positionV relativeFrom="paragraph">
                  <wp:posOffset>204911</wp:posOffset>
                </wp:positionV>
                <wp:extent cx="2360930" cy="1404620"/>
                <wp:effectExtent l="0" t="0" r="1143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99795" w14:textId="034D38BF" w:rsidR="00B76F05" w:rsidRDefault="00B76F05">
                            <w:r>
                              <w:t>André Cosme</w:t>
                            </w:r>
                            <w:r w:rsidR="006A5E2B">
                              <w:t xml:space="preserve"> (121067)</w:t>
                            </w:r>
                            <w:r>
                              <w:t>;</w:t>
                            </w:r>
                          </w:p>
                          <w:p w14:paraId="0C5E9A33" w14:textId="2D03E654" w:rsidR="00B76F05" w:rsidRDefault="00B76F05">
                            <w:r>
                              <w:t xml:space="preserve">Lucas </w:t>
                            </w:r>
                            <w:proofErr w:type="spellStart"/>
                            <w:r>
                              <w:t>Croix</w:t>
                            </w:r>
                            <w:proofErr w:type="spellEnd"/>
                            <w:r w:rsidR="006A5E2B">
                              <w:t xml:space="preserve"> (121548)</w:t>
                            </w:r>
                            <w:r>
                              <w:t>;</w:t>
                            </w:r>
                          </w:p>
                          <w:p w14:paraId="244E4B81" w14:textId="24D8AF6A" w:rsidR="00B76F05" w:rsidRDefault="00B76F05">
                            <w:r>
                              <w:t>Rodrigo Narciso</w:t>
                            </w:r>
                            <w:r w:rsidR="006A5E2B">
                              <w:t xml:space="preserve"> (121647</w:t>
                            </w:r>
                            <w:proofErr w:type="gramStart"/>
                            <w:r w:rsidR="006A5E2B">
                              <w:t xml:space="preserve">) </w:t>
                            </w:r>
                            <w:r>
                              <w:t>.</w:t>
                            </w:r>
                            <w:proofErr w:type="gramEnd"/>
                          </w:p>
                          <w:p w14:paraId="6AB35772" w14:textId="77777777" w:rsidR="00B76F05" w:rsidRDefault="00B76F05"/>
                          <w:p w14:paraId="7D2EAA78" w14:textId="77777777" w:rsidR="00B76F05" w:rsidRDefault="00B76F05">
                            <w:r>
                              <w:t>Turma 645</w:t>
                            </w:r>
                          </w:p>
                          <w:p w14:paraId="024EB9AE" w14:textId="46479067" w:rsidR="00B76F05" w:rsidRDefault="00B76F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F81C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4.7pt;margin-top:1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" fillcolor="white [3201]" strokecolor="#5b9bd5 [3208]" strokeweight="1pt">
                <v:textbox style="mso-fit-shape-to-text:t">
                  <w:txbxContent>
                    <w:p w14:paraId="4FE99795" w14:textId="034D38BF" w:rsidR="00B76F05" w:rsidRDefault="00B76F05">
                      <w:r>
                        <w:t>André Cosme</w:t>
                      </w:r>
                      <w:r w:rsidR="006A5E2B">
                        <w:t xml:space="preserve"> (121067)</w:t>
                      </w:r>
                      <w:r>
                        <w:t>;</w:t>
                      </w:r>
                    </w:p>
                    <w:p w14:paraId="0C5E9A33" w14:textId="2D03E654" w:rsidR="00B76F05" w:rsidRDefault="00B76F05">
                      <w:r>
                        <w:t xml:space="preserve">Lucas </w:t>
                      </w:r>
                      <w:proofErr w:type="spellStart"/>
                      <w:r>
                        <w:t>Croix</w:t>
                      </w:r>
                      <w:proofErr w:type="spellEnd"/>
                      <w:r w:rsidR="006A5E2B">
                        <w:t xml:space="preserve"> (121548)</w:t>
                      </w:r>
                      <w:r>
                        <w:t>;</w:t>
                      </w:r>
                    </w:p>
                    <w:p w14:paraId="244E4B81" w14:textId="24D8AF6A" w:rsidR="00B76F05" w:rsidRDefault="00B76F05">
                      <w:r>
                        <w:t>Rodrigo Narciso</w:t>
                      </w:r>
                      <w:r w:rsidR="006A5E2B">
                        <w:t xml:space="preserve"> (121647</w:t>
                      </w:r>
                      <w:proofErr w:type="gramStart"/>
                      <w:r w:rsidR="006A5E2B">
                        <w:t xml:space="preserve">) </w:t>
                      </w:r>
                      <w:r>
                        <w:t>.</w:t>
                      </w:r>
                      <w:proofErr w:type="gramEnd"/>
                    </w:p>
                    <w:p w14:paraId="6AB35772" w14:textId="77777777" w:rsidR="00B76F05" w:rsidRDefault="00B76F05"/>
                    <w:p w14:paraId="7D2EAA78" w14:textId="77777777" w:rsidR="00B76F05" w:rsidRDefault="00B76F05">
                      <w:r>
                        <w:t>Turma 645</w:t>
                      </w:r>
                    </w:p>
                    <w:p w14:paraId="024EB9AE" w14:textId="46479067" w:rsidR="00B76F05" w:rsidRDefault="00B76F05"/>
                  </w:txbxContent>
                </v:textbox>
                <w10:wrap type="square"/>
              </v:shape>
            </w:pict>
          </mc:Fallback>
        </mc:AlternateContent>
      </w:r>
    </w:p>
    <w:p w14:paraId="633C43D3" w14:textId="77777777" w:rsidR="00375C7C" w:rsidRDefault="00375C7C">
      <w:pPr>
        <w:rPr>
          <w:noProof/>
        </w:rPr>
      </w:pPr>
    </w:p>
    <w:p w14:paraId="1A02DDF5" w14:textId="77777777" w:rsidR="00375C7C" w:rsidRDefault="00375C7C">
      <w:r>
        <w:br w:type="page"/>
      </w:r>
    </w:p>
    <w:p w14:paraId="7B09AD7B" w14:textId="1093C29D" w:rsidR="00375C7C" w:rsidRDefault="00375C7C"/>
    <w:p w14:paraId="3D5151B4" w14:textId="77777777" w:rsidR="00375C7C" w:rsidRDefault="00375C7C"/>
    <w:p w14:paraId="73B83058" w14:textId="77777777" w:rsidR="00375C7C" w:rsidRDefault="00375C7C"/>
    <w:p w14:paraId="7C238485" w14:textId="77777777" w:rsidR="00375C7C" w:rsidRDefault="00375C7C"/>
    <w:p w14:paraId="799FD986" w14:textId="77777777" w:rsidR="00375C7C" w:rsidRDefault="00375C7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513813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468E996" w14:textId="77777777" w:rsidR="001F738C" w:rsidRDefault="001F738C">
          <w:pPr>
            <w:pStyle w:val="Cabealhodondice"/>
          </w:pPr>
          <w:r>
            <w:t>Conteúdo</w:t>
          </w:r>
        </w:p>
        <w:p w14:paraId="42FB04F1" w14:textId="33F3218B" w:rsidR="0007570D" w:rsidRDefault="001F73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0846" w:history="1">
            <w:r w:rsidR="0007570D" w:rsidRPr="00301007">
              <w:rPr>
                <w:rStyle w:val="Hiperligao"/>
                <w:noProof/>
              </w:rPr>
              <w:t>Ponto de situação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_Toc130240846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3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32F95B22" w14:textId="19068A6E" w:rsidR="0007570D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240847" w:history="1">
            <w:r w:rsidR="0007570D" w:rsidRPr="00301007">
              <w:rPr>
                <w:rStyle w:val="Hiperligao"/>
                <w:noProof/>
              </w:rPr>
              <w:t>Fases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_Toc130240847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3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2329E911" w14:textId="4C33B5ED" w:rsidR="0007570D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0240848" w:history="1">
            <w:r w:rsidR="0007570D" w:rsidRPr="00301007">
              <w:rPr>
                <w:rStyle w:val="Hiperligao"/>
                <w:noProof/>
              </w:rPr>
              <w:t>Código: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_Toc130240848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3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19DEF01E" w14:textId="7A15B934" w:rsidR="0007570D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0240849" w:history="1">
            <w:r w:rsidR="0007570D" w:rsidRPr="00301007">
              <w:rPr>
                <w:rStyle w:val="Hiperligao"/>
                <w:noProof/>
              </w:rPr>
              <w:t>Interface: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_Toc130240849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3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18AE788E" w14:textId="4E31DC55" w:rsidR="0007570D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0240850" w:history="1">
            <w:r w:rsidR="0007570D" w:rsidRPr="00301007">
              <w:rPr>
                <w:rStyle w:val="Hiperligao"/>
                <w:noProof/>
              </w:rPr>
              <w:t>Dificuldades: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_Toc130240850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3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7853A843" w14:textId="76AE2EE0" w:rsidR="0007570D" w:rsidRDefault="00000000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130240851" w:history="1">
            <w:r w:rsidR="0007570D" w:rsidRPr="00301007">
              <w:rPr>
                <w:rStyle w:val="Hiperligao"/>
                <w:noProof/>
              </w:rPr>
              <w:t>Fases relevantes concluídas: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_Toc130240851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3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3C6B19E3" w14:textId="16F9A46D" w:rsidR="0007570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240852" w:history="1">
            <w:r w:rsidR="0007570D" w:rsidRPr="00301007">
              <w:rPr>
                <w:rStyle w:val="Hiperligao"/>
                <w:noProof/>
              </w:rPr>
              <w:t>Apreciação da equipa</w:t>
            </w:r>
            <w:r w:rsidR="0007570D">
              <w:rPr>
                <w:noProof/>
                <w:webHidden/>
              </w:rPr>
              <w:tab/>
            </w:r>
            <w:r w:rsidR="0007570D">
              <w:rPr>
                <w:noProof/>
                <w:webHidden/>
              </w:rPr>
              <w:fldChar w:fldCharType="begin"/>
            </w:r>
            <w:r w:rsidR="0007570D">
              <w:rPr>
                <w:noProof/>
                <w:webHidden/>
              </w:rPr>
              <w:instrText xml:space="preserve"> PAGEREF _Toc130240852 \h </w:instrText>
            </w:r>
            <w:r w:rsidR="0007570D">
              <w:rPr>
                <w:noProof/>
                <w:webHidden/>
              </w:rPr>
            </w:r>
            <w:r w:rsidR="0007570D">
              <w:rPr>
                <w:noProof/>
                <w:webHidden/>
              </w:rPr>
              <w:fldChar w:fldCharType="separate"/>
            </w:r>
            <w:r w:rsidR="0007570D">
              <w:rPr>
                <w:noProof/>
                <w:webHidden/>
              </w:rPr>
              <w:t>4</w:t>
            </w:r>
            <w:r w:rsidR="0007570D">
              <w:rPr>
                <w:noProof/>
                <w:webHidden/>
              </w:rPr>
              <w:fldChar w:fldCharType="end"/>
            </w:r>
          </w:hyperlink>
        </w:p>
        <w:p w14:paraId="361E2102" w14:textId="57FC160D" w:rsidR="001F738C" w:rsidRDefault="001F738C">
          <w:r>
            <w:rPr>
              <w:b/>
              <w:bCs/>
            </w:rPr>
            <w:fldChar w:fldCharType="end"/>
          </w:r>
        </w:p>
      </w:sdtContent>
    </w:sdt>
    <w:p w14:paraId="3CDD2B7F" w14:textId="0485FAEE" w:rsidR="00375C7C" w:rsidRDefault="009D39A8">
      <w:r>
        <w:br w:type="page"/>
      </w:r>
    </w:p>
    <w:p w14:paraId="53EE33E8" w14:textId="77777777" w:rsidR="00F84E7C" w:rsidRDefault="00F84E7C" w:rsidP="004129C7">
      <w:pPr>
        <w:pStyle w:val="Ttulo1"/>
      </w:pPr>
    </w:p>
    <w:p w14:paraId="5BC6C4B3" w14:textId="77777777" w:rsidR="00F84E7C" w:rsidRDefault="00F84E7C" w:rsidP="004129C7">
      <w:pPr>
        <w:pStyle w:val="Ttulo1"/>
      </w:pPr>
    </w:p>
    <w:p w14:paraId="0BDA779D" w14:textId="744A26FE" w:rsidR="009D39A8" w:rsidRDefault="005A261A" w:rsidP="004129C7">
      <w:pPr>
        <w:pStyle w:val="Ttulo1"/>
      </w:pPr>
      <w:r>
        <w:t>Resumo</w:t>
      </w:r>
    </w:p>
    <w:p w14:paraId="6C29E161" w14:textId="4F3A6411" w:rsidR="006A5E2B" w:rsidRDefault="006A5E2B" w:rsidP="006A5E2B">
      <w:r>
        <w:t xml:space="preserve"> </w:t>
      </w:r>
    </w:p>
    <w:p w14:paraId="36C51882" w14:textId="29AC0937" w:rsidR="005A261A" w:rsidRDefault="005A261A" w:rsidP="005A261A">
      <w:r>
        <w:t xml:space="preserve">O Stand </w:t>
      </w:r>
      <w:proofErr w:type="gramStart"/>
      <w:r>
        <w:t xml:space="preserve">UP </w:t>
      </w:r>
      <w:r>
        <w:t xml:space="preserve"> é</w:t>
      </w:r>
      <w:proofErr w:type="gramEnd"/>
      <w:r>
        <w:t xml:space="preserve"> uma aplicação e website cujo principal objetivo é tornar</w:t>
      </w:r>
      <w:r>
        <w:t xml:space="preserve"> </w:t>
      </w:r>
      <w:r>
        <w:t xml:space="preserve">possível ao </w:t>
      </w:r>
      <w:r>
        <w:t xml:space="preserve">funcionário </w:t>
      </w:r>
      <w:r>
        <w:t xml:space="preserve"> </w:t>
      </w:r>
      <w:r>
        <w:t>gerir a sua empresa de venda de automóveis de uma maneira simples</w:t>
      </w:r>
      <w:r>
        <w:t xml:space="preserve">. </w:t>
      </w:r>
      <w:r>
        <w:t>O nosso website e aplicação tem um conjunto de modelos e marcas de veículos disponíveis no mercado.</w:t>
      </w:r>
    </w:p>
    <w:p w14:paraId="66130BD6" w14:textId="08EC94C8" w:rsidR="006A5E2B" w:rsidRDefault="005A261A" w:rsidP="00D93BD2">
      <w:r>
        <w:t xml:space="preserve">No desenvolvimento da aplicação utilizamos o Visual </w:t>
      </w:r>
      <w:proofErr w:type="spellStart"/>
      <w:r>
        <w:t>Studio</w:t>
      </w:r>
      <w:proofErr w:type="spellEnd"/>
      <w:r>
        <w:t xml:space="preserve"> 20</w:t>
      </w:r>
      <w:r>
        <w:t>22</w:t>
      </w:r>
      <w:r>
        <w:t>, onde</w:t>
      </w:r>
      <w:r w:rsidR="00D93BD2">
        <w:t xml:space="preserve"> </w:t>
      </w:r>
      <w:r>
        <w:t xml:space="preserve">desenvolvemos todo o código da aplicação em C#,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para</w:t>
      </w:r>
      <w:r w:rsidR="00D93BD2">
        <w:t xml:space="preserve"> </w:t>
      </w:r>
      <w:r>
        <w:t xml:space="preserve">implementação de código em html e </w:t>
      </w:r>
      <w:proofErr w:type="spellStart"/>
      <w:r>
        <w:t>php</w:t>
      </w:r>
      <w:proofErr w:type="spellEnd"/>
      <w:r>
        <w:t xml:space="preserve"> para o website e SQL SERVER </w:t>
      </w:r>
      <w:r w:rsidR="00D93BD2">
        <w:t>Express</w:t>
      </w:r>
      <w:r>
        <w:t>,</w:t>
      </w:r>
      <w:r w:rsidR="00D93BD2">
        <w:t xml:space="preserve"> </w:t>
      </w:r>
      <w:r>
        <w:t>onde colocamos a nossa base de dados partilhada.</w:t>
      </w:r>
    </w:p>
    <w:p w14:paraId="1F8A28F0" w14:textId="77777777" w:rsidR="006A5E2B" w:rsidRDefault="006A5E2B" w:rsidP="006A5E2B"/>
    <w:p w14:paraId="16DEC1B1" w14:textId="68EEA803" w:rsidR="006A5E2B" w:rsidRDefault="006A5E2B" w:rsidP="006A5E2B"/>
    <w:p w14:paraId="38EFB022" w14:textId="77777777" w:rsidR="00892C8B" w:rsidRDefault="00892C8B" w:rsidP="00892C8B">
      <w:pPr>
        <w:pStyle w:val="Ttulo3"/>
      </w:pPr>
      <w:bookmarkStart w:id="0" w:name="_Toc130240849"/>
    </w:p>
    <w:p w14:paraId="1108819C" w14:textId="77777777" w:rsidR="00892C8B" w:rsidRDefault="00892C8B" w:rsidP="00892C8B"/>
    <w:p w14:paraId="3D0E2CA6" w14:textId="77777777" w:rsidR="00D93BD2" w:rsidRDefault="00D93BD2" w:rsidP="00892C8B"/>
    <w:p w14:paraId="4C4D179F" w14:textId="77777777" w:rsidR="00D93BD2" w:rsidRDefault="00D93BD2" w:rsidP="00892C8B"/>
    <w:p w14:paraId="652827CC" w14:textId="77777777" w:rsidR="00D93BD2" w:rsidRDefault="00D93BD2" w:rsidP="00892C8B"/>
    <w:p w14:paraId="170DCFBC" w14:textId="77777777" w:rsidR="00D93BD2" w:rsidRDefault="00D93BD2" w:rsidP="00892C8B"/>
    <w:p w14:paraId="49AAC65D" w14:textId="77777777" w:rsidR="00D93BD2" w:rsidRDefault="00D93BD2" w:rsidP="00892C8B"/>
    <w:p w14:paraId="1529CD95" w14:textId="77777777" w:rsidR="00D93BD2" w:rsidRDefault="00D93BD2" w:rsidP="00892C8B"/>
    <w:p w14:paraId="174EE944" w14:textId="77777777" w:rsidR="00D93BD2" w:rsidRDefault="00D93BD2" w:rsidP="00892C8B"/>
    <w:p w14:paraId="426F4AC2" w14:textId="77777777" w:rsidR="00D93BD2" w:rsidRDefault="00D93BD2" w:rsidP="00892C8B"/>
    <w:p w14:paraId="390EA5BD" w14:textId="77777777" w:rsidR="00D93BD2" w:rsidRDefault="00D93BD2" w:rsidP="00892C8B"/>
    <w:p w14:paraId="4D9A0169" w14:textId="77777777" w:rsidR="00D93BD2" w:rsidRDefault="00D93BD2" w:rsidP="00892C8B"/>
    <w:p w14:paraId="1579B246" w14:textId="77777777" w:rsidR="00D93BD2" w:rsidRDefault="00D93BD2" w:rsidP="00892C8B"/>
    <w:p w14:paraId="660EEF53" w14:textId="77777777" w:rsidR="00D93BD2" w:rsidRDefault="00D93BD2" w:rsidP="00892C8B"/>
    <w:p w14:paraId="2E0BC672" w14:textId="77777777" w:rsidR="00D93BD2" w:rsidRDefault="00D93BD2" w:rsidP="00892C8B"/>
    <w:p w14:paraId="77786852" w14:textId="77777777" w:rsidR="00D93BD2" w:rsidRDefault="00D93BD2" w:rsidP="00892C8B"/>
    <w:p w14:paraId="7A907CCC" w14:textId="77777777" w:rsidR="00D93BD2" w:rsidRDefault="00D93BD2" w:rsidP="00892C8B"/>
    <w:p w14:paraId="5DB887AC" w14:textId="77777777" w:rsidR="00D93BD2" w:rsidRDefault="00D93BD2" w:rsidP="00892C8B"/>
    <w:p w14:paraId="3F3A77A4" w14:textId="77777777" w:rsidR="00D93BD2" w:rsidRDefault="00D93BD2" w:rsidP="00892C8B"/>
    <w:p w14:paraId="1FB9AA9F" w14:textId="77777777" w:rsidR="00D93BD2" w:rsidRDefault="00D93BD2" w:rsidP="00892C8B"/>
    <w:p w14:paraId="35571334" w14:textId="77777777" w:rsidR="00D93BD2" w:rsidRDefault="00D93BD2" w:rsidP="00892C8B"/>
    <w:p w14:paraId="5762CDC1" w14:textId="77777777" w:rsidR="00D93BD2" w:rsidRDefault="00D93BD2" w:rsidP="00892C8B"/>
    <w:p w14:paraId="2EC6F9F5" w14:textId="77777777" w:rsidR="00D93BD2" w:rsidRDefault="00D93BD2" w:rsidP="00892C8B"/>
    <w:p w14:paraId="3EFBDCE0" w14:textId="77777777" w:rsidR="00D93BD2" w:rsidRDefault="00D93BD2" w:rsidP="00892C8B"/>
    <w:p w14:paraId="14EAC9EB" w14:textId="77777777" w:rsidR="00F84E7C" w:rsidRDefault="00F84E7C" w:rsidP="00D93BD2">
      <w:pPr>
        <w:pStyle w:val="Ttulo1"/>
      </w:pPr>
    </w:p>
    <w:p w14:paraId="7F21CA16" w14:textId="4C91EAD5" w:rsidR="00D93BD2" w:rsidRDefault="00D93BD2" w:rsidP="00D93BD2">
      <w:pPr>
        <w:pStyle w:val="Ttulo1"/>
      </w:pPr>
      <w:r>
        <w:t>Introdução</w:t>
      </w:r>
    </w:p>
    <w:p w14:paraId="67F7F726" w14:textId="77777777" w:rsidR="00D93BD2" w:rsidRPr="00D93BD2" w:rsidRDefault="00D93BD2" w:rsidP="00D93BD2"/>
    <w:p w14:paraId="60A71E0D" w14:textId="53A7CEDF" w:rsidR="00D93BD2" w:rsidRDefault="00D93BD2" w:rsidP="00D93BD2">
      <w:r>
        <w:t>No âmbito da disciplina de Formação em contexto de trabalho, foi-nos</w:t>
      </w:r>
      <w:r>
        <w:t xml:space="preserve"> </w:t>
      </w:r>
      <w:r>
        <w:t>proposto realizar o Projeto Tecnológico, cuja finalidade é desenvolver um</w:t>
      </w:r>
      <w:r>
        <w:t xml:space="preserve"> </w:t>
      </w:r>
      <w:r>
        <w:t xml:space="preserve">software com o objetivo de melhorar um serviço ou empresa. O mesmo </w:t>
      </w:r>
      <w:r>
        <w:t>destina se</w:t>
      </w:r>
      <w:r>
        <w:t xml:space="preserve"> à área </w:t>
      </w:r>
      <w:r>
        <w:t>dos automóveis</w:t>
      </w:r>
      <w:r>
        <w:t xml:space="preserve">, já que, o site e aplicação resumem-se em </w:t>
      </w:r>
      <w:r w:rsidR="00F84E7C">
        <w:t>veículos</w:t>
      </w:r>
      <w:r>
        <w:t>.</w:t>
      </w:r>
    </w:p>
    <w:p w14:paraId="780A0B89" w14:textId="77777777" w:rsidR="00D93BD2" w:rsidRDefault="00D93BD2" w:rsidP="00D93BD2">
      <w:r>
        <w:t>Como programadores, a nossa principal motivação para este projeto foi a</w:t>
      </w:r>
      <w:r>
        <w:t xml:space="preserve"> </w:t>
      </w:r>
      <w:r>
        <w:t>oportunidade que o mesmo nos permitiu de adquirir novos conhecimentos, e até</w:t>
      </w:r>
      <w:r>
        <w:t xml:space="preserve"> </w:t>
      </w:r>
      <w:r>
        <w:t xml:space="preserve">mesmo relembrar e aprofundar tudo o que aprendemos, com o </w:t>
      </w:r>
      <w:r>
        <w:t>pensamento</w:t>
      </w:r>
      <w:r>
        <w:t xml:space="preserve"> que, mais</w:t>
      </w:r>
      <w:r>
        <w:t xml:space="preserve"> </w:t>
      </w:r>
      <w:r>
        <w:t xml:space="preserve">tarde, este projeto se transforme numa ferramenta de </w:t>
      </w:r>
      <w:r>
        <w:t xml:space="preserve">uma </w:t>
      </w:r>
      <w:r>
        <w:t xml:space="preserve">empresa. </w:t>
      </w:r>
    </w:p>
    <w:p w14:paraId="3829EF50" w14:textId="3611BE21" w:rsidR="00892C8B" w:rsidRDefault="00D93BD2" w:rsidP="00D93BD2">
      <w:r>
        <w:t>De forma a que</w:t>
      </w:r>
      <w:r>
        <w:t xml:space="preserve"> </w:t>
      </w:r>
      <w:r>
        <w:t xml:space="preserve">isto se torne possível, trabalharemos em </w:t>
      </w:r>
      <w:r>
        <w:t>a</w:t>
      </w:r>
      <w:r>
        <w:t>tualizações para que a aplicação se</w:t>
      </w:r>
      <w:r>
        <w:t xml:space="preserve"> </w:t>
      </w:r>
      <w:r>
        <w:t>torne estável e com boa otimização.</w:t>
      </w:r>
    </w:p>
    <w:p w14:paraId="64699EA4" w14:textId="77777777" w:rsidR="00D93BD2" w:rsidRDefault="00D93BD2" w:rsidP="00D93BD2"/>
    <w:p w14:paraId="0278732C" w14:textId="77777777" w:rsidR="00892C8B" w:rsidRDefault="00892C8B" w:rsidP="00892C8B"/>
    <w:p w14:paraId="087996C9" w14:textId="77777777" w:rsidR="00D93BD2" w:rsidRDefault="00D93BD2" w:rsidP="00892C8B"/>
    <w:p w14:paraId="2BA157B4" w14:textId="77777777" w:rsidR="00D93BD2" w:rsidRDefault="00D93BD2" w:rsidP="00892C8B"/>
    <w:p w14:paraId="297CE278" w14:textId="77777777" w:rsidR="00D93BD2" w:rsidRDefault="00D93BD2" w:rsidP="00892C8B"/>
    <w:p w14:paraId="6B94557A" w14:textId="77777777" w:rsidR="00D93BD2" w:rsidRDefault="00D93BD2" w:rsidP="00892C8B"/>
    <w:p w14:paraId="7F828A21" w14:textId="77777777" w:rsidR="00D93BD2" w:rsidRDefault="00D93BD2" w:rsidP="00892C8B"/>
    <w:p w14:paraId="0E724724" w14:textId="77777777" w:rsidR="00D93BD2" w:rsidRDefault="00D93BD2" w:rsidP="00892C8B"/>
    <w:p w14:paraId="4DD4427E" w14:textId="77777777" w:rsidR="00D93BD2" w:rsidRDefault="00D93BD2" w:rsidP="00892C8B"/>
    <w:p w14:paraId="3A9570C9" w14:textId="77777777" w:rsidR="00D93BD2" w:rsidRDefault="00D93BD2" w:rsidP="00892C8B"/>
    <w:p w14:paraId="3B2F0DA8" w14:textId="77777777" w:rsidR="00D93BD2" w:rsidRDefault="00D93BD2" w:rsidP="00892C8B"/>
    <w:p w14:paraId="06246BE7" w14:textId="77777777" w:rsidR="00D93BD2" w:rsidRDefault="00D93BD2" w:rsidP="00892C8B"/>
    <w:p w14:paraId="095721FC" w14:textId="77777777" w:rsidR="00D93BD2" w:rsidRDefault="00D93BD2" w:rsidP="00892C8B"/>
    <w:p w14:paraId="3F745724" w14:textId="77777777" w:rsidR="00D93BD2" w:rsidRDefault="00D93BD2" w:rsidP="00892C8B"/>
    <w:bookmarkEnd w:id="0"/>
    <w:p w14:paraId="5F1BAEF7" w14:textId="77777777" w:rsidR="00F84E7C" w:rsidRDefault="00F84E7C" w:rsidP="00D93BD2">
      <w:pPr>
        <w:pStyle w:val="Ttulo1"/>
        <w:rPr>
          <w:szCs w:val="36"/>
        </w:rPr>
      </w:pPr>
    </w:p>
    <w:p w14:paraId="50EC3D76" w14:textId="77777777" w:rsidR="00F84E7C" w:rsidRDefault="00F84E7C" w:rsidP="00D93BD2">
      <w:pPr>
        <w:pStyle w:val="Ttulo1"/>
        <w:rPr>
          <w:szCs w:val="36"/>
        </w:rPr>
      </w:pPr>
    </w:p>
    <w:p w14:paraId="738C9792" w14:textId="77777777" w:rsidR="00F84E7C" w:rsidRDefault="00F84E7C" w:rsidP="00D93BD2">
      <w:pPr>
        <w:pStyle w:val="Ttulo1"/>
        <w:rPr>
          <w:szCs w:val="36"/>
        </w:rPr>
      </w:pPr>
    </w:p>
    <w:p w14:paraId="4575B0CF" w14:textId="11FEB5AE" w:rsidR="00D93BD2" w:rsidRPr="00F84E7C" w:rsidRDefault="00D93BD2" w:rsidP="00F84E7C">
      <w:pPr>
        <w:pStyle w:val="Ttulo1"/>
      </w:pPr>
      <w:r w:rsidRPr="00F84E7C">
        <w:t>Objetivos</w:t>
      </w:r>
    </w:p>
    <w:p w14:paraId="4E663133" w14:textId="77777777" w:rsidR="00D93BD2" w:rsidRPr="00D93BD2" w:rsidRDefault="00D93BD2" w:rsidP="00D93BD2"/>
    <w:p w14:paraId="25BA5745" w14:textId="77777777" w:rsidR="00D93BD2" w:rsidRPr="00F84E7C" w:rsidRDefault="00D93BD2" w:rsidP="00D93BD2">
      <w:pPr>
        <w:rPr>
          <w:szCs w:val="24"/>
        </w:rPr>
      </w:pPr>
      <w:r w:rsidRPr="00F84E7C">
        <w:rPr>
          <w:szCs w:val="24"/>
        </w:rPr>
        <w:t>Os objetivos da aplicação consistem em demonstrar toda a experiência</w:t>
      </w:r>
      <w:r w:rsidRPr="00F84E7C">
        <w:rPr>
          <w:szCs w:val="24"/>
        </w:rPr>
        <w:t xml:space="preserve"> </w:t>
      </w:r>
      <w:r w:rsidRPr="00F84E7C">
        <w:rPr>
          <w:szCs w:val="24"/>
        </w:rPr>
        <w:t>obtida e assim, fazer uma aplicação grande, complexa e mais detalhada que</w:t>
      </w:r>
      <w:r w:rsidRPr="00F84E7C">
        <w:rPr>
          <w:szCs w:val="24"/>
        </w:rPr>
        <w:t xml:space="preserve"> </w:t>
      </w:r>
      <w:r w:rsidRPr="00F84E7C">
        <w:rPr>
          <w:szCs w:val="24"/>
        </w:rPr>
        <w:t>qualquer outra aplicação já feita anteriormente pelos membros do grupo.</w:t>
      </w:r>
    </w:p>
    <w:p w14:paraId="58F0AFBD" w14:textId="0506C3A6" w:rsidR="00892C8B" w:rsidRDefault="00D93BD2" w:rsidP="00D93BD2">
      <w:r w:rsidRPr="00F84E7C">
        <w:rPr>
          <w:szCs w:val="24"/>
        </w:rPr>
        <w:t xml:space="preserve">A aplicação tem como objetivo ajudar </w:t>
      </w:r>
      <w:r w:rsidRPr="00F84E7C">
        <w:rPr>
          <w:szCs w:val="24"/>
        </w:rPr>
        <w:t>os funcionários de um Stand</w:t>
      </w:r>
      <w:r w:rsidRPr="00F84E7C">
        <w:rPr>
          <w:szCs w:val="24"/>
        </w:rPr>
        <w:t xml:space="preserve"> a </w:t>
      </w:r>
      <w:r w:rsidRPr="00F84E7C">
        <w:rPr>
          <w:szCs w:val="24"/>
        </w:rPr>
        <w:t xml:space="preserve">gerir uma frota de </w:t>
      </w:r>
      <w:r w:rsidR="00F84E7C" w:rsidRPr="00F84E7C">
        <w:rPr>
          <w:szCs w:val="24"/>
        </w:rPr>
        <w:t>veículos</w:t>
      </w:r>
      <w:r w:rsidRPr="00F84E7C">
        <w:rPr>
          <w:szCs w:val="24"/>
        </w:rPr>
        <w:t xml:space="preserve">. </w:t>
      </w:r>
      <w:proofErr w:type="gramStart"/>
      <w:r w:rsidR="00F84E7C" w:rsidRPr="00F84E7C">
        <w:rPr>
          <w:szCs w:val="24"/>
        </w:rPr>
        <w:t>Pode Adicionar</w:t>
      </w:r>
      <w:proofErr w:type="gramEnd"/>
      <w:r w:rsidR="00F84E7C" w:rsidRPr="00F84E7C">
        <w:rPr>
          <w:szCs w:val="24"/>
        </w:rPr>
        <w:t>, remover e editar veículos, como também pode inserir e editar funcionários e clientes</w:t>
      </w:r>
      <w:r w:rsidRPr="00F84E7C">
        <w:rPr>
          <w:szCs w:val="24"/>
        </w:rPr>
        <w:t>.</w:t>
      </w:r>
      <w:r w:rsidR="00F84E7C" w:rsidRPr="00F84E7C">
        <w:rPr>
          <w:szCs w:val="24"/>
        </w:rPr>
        <w:t xml:space="preserve"> A aplicação também permite o envio de emails a vários clientes como a clientes específicos e assim agilizando o trabalho do funcionário. Com</w:t>
      </w:r>
      <w:r w:rsidRPr="00F84E7C">
        <w:rPr>
          <w:szCs w:val="24"/>
        </w:rPr>
        <w:t xml:space="preserve"> esta aplicação,</w:t>
      </w:r>
      <w:r w:rsidRPr="00F84E7C">
        <w:rPr>
          <w:szCs w:val="24"/>
        </w:rPr>
        <w:t xml:space="preserve"> </w:t>
      </w:r>
      <w:r w:rsidRPr="00F84E7C">
        <w:rPr>
          <w:szCs w:val="24"/>
        </w:rPr>
        <w:t>torna-se fácil</w:t>
      </w:r>
      <w:r w:rsidR="00F84E7C" w:rsidRPr="00F84E7C">
        <w:rPr>
          <w:szCs w:val="24"/>
        </w:rPr>
        <w:t xml:space="preserve"> e prático gerenciar um Stand pois o utilizador irá contar com um menu e um sistema muito simples.</w:t>
      </w:r>
      <w:r w:rsidR="00EA6FD6">
        <w:br w:type="page"/>
      </w:r>
    </w:p>
    <w:p w14:paraId="3A8CD031" w14:textId="77777777" w:rsidR="00F84E7C" w:rsidRDefault="00F84E7C" w:rsidP="00F84E7C">
      <w:pPr>
        <w:pStyle w:val="Ttulo1"/>
        <w:rPr>
          <w:noProof/>
        </w:rPr>
      </w:pPr>
    </w:p>
    <w:p w14:paraId="568DCDEC" w14:textId="127BE27F" w:rsidR="00F84E7C" w:rsidRDefault="00F84E7C" w:rsidP="00F84E7C">
      <w:pPr>
        <w:pStyle w:val="Ttulo1"/>
        <w:rPr>
          <w:noProof/>
        </w:rPr>
      </w:pPr>
      <w:r>
        <w:rPr>
          <w:noProof/>
        </w:rPr>
        <w:t>Recursos Utilizados</w:t>
      </w:r>
    </w:p>
    <w:p w14:paraId="2F861952" w14:textId="77777777" w:rsidR="009A41AB" w:rsidRDefault="009A41AB" w:rsidP="009A41AB">
      <w:pPr>
        <w:pStyle w:val="Ttulo3"/>
      </w:pPr>
    </w:p>
    <w:p w14:paraId="4F58C3F0" w14:textId="3391B62D" w:rsidR="009A41AB" w:rsidRPr="009A41AB" w:rsidRDefault="009A41AB" w:rsidP="009A41AB">
      <w:pPr>
        <w:pStyle w:val="Ttulo3"/>
      </w:pPr>
      <w:r>
        <w:t>GitHub</w:t>
      </w:r>
    </w:p>
    <w:p w14:paraId="14DD1A13" w14:textId="77777777" w:rsidR="00F84E7C" w:rsidRDefault="00F84E7C" w:rsidP="00F84E7C"/>
    <w:p w14:paraId="0DDD5445" w14:textId="427FC832" w:rsidR="0000602A" w:rsidRDefault="009A41AB" w:rsidP="00F84E7C">
      <w:pPr>
        <w:rPr>
          <w:noProof/>
        </w:rPr>
      </w:pPr>
      <w:r>
        <w:t>Devido á equipa de programação não ter muita disponibilidade em trabalhar juntos</w:t>
      </w:r>
      <w:r w:rsidR="0000602A">
        <w:t xml:space="preserve"> presencialmente,</w:t>
      </w:r>
      <w:r>
        <w:t xml:space="preserve"> optamos por usar o GitHub, pois permitiu programar remotamente no mesmo código sem ter a preocupação de passar os ficheiros por </w:t>
      </w:r>
      <w:proofErr w:type="spellStart"/>
      <w:r>
        <w:t>pen’s</w:t>
      </w:r>
      <w:proofErr w:type="spellEnd"/>
      <w:r>
        <w:t xml:space="preserve"> ou por email, e assim facilitando a nossa organização e o nosso trabalho.</w:t>
      </w:r>
      <w:r w:rsidR="0000602A" w:rsidRPr="0000602A">
        <w:rPr>
          <w:noProof/>
        </w:rPr>
        <w:t xml:space="preserve"> </w:t>
      </w:r>
    </w:p>
    <w:p w14:paraId="548AB35F" w14:textId="77777777" w:rsidR="0000602A" w:rsidRDefault="0000602A" w:rsidP="00F84E7C">
      <w:pPr>
        <w:rPr>
          <w:noProof/>
        </w:rPr>
      </w:pPr>
    </w:p>
    <w:p w14:paraId="34ADB8C4" w14:textId="0E1B2987" w:rsidR="009A41AB" w:rsidRPr="00F84E7C" w:rsidRDefault="0000602A" w:rsidP="0000602A">
      <w:pPr>
        <w:jc w:val="center"/>
      </w:pPr>
      <w:r>
        <w:rPr>
          <w:noProof/>
        </w:rPr>
        <w:drawing>
          <wp:inline distT="0" distB="0" distL="0" distR="0" wp14:anchorId="4314CCC6" wp14:editId="386C7A57">
            <wp:extent cx="4944019" cy="2781300"/>
            <wp:effectExtent l="57150" t="0" r="238125" b="419100"/>
            <wp:docPr id="322711811" name="Imagem 2" descr="GitHub changes its compromised SSH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changes its compromised SSH k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55" cy="28050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Pr="009A41AB">
        <w:rPr>
          <w:noProof/>
        </w:rPr>
        <w:drawing>
          <wp:inline distT="0" distB="0" distL="0" distR="0" wp14:anchorId="120BF52C" wp14:editId="34E42AB4">
            <wp:extent cx="5400040" cy="2629535"/>
            <wp:effectExtent l="0" t="0" r="0" b="0"/>
            <wp:docPr id="868461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EE19" w14:textId="77777777" w:rsidR="00F84E7C" w:rsidRDefault="00F84E7C" w:rsidP="00F84E7C">
      <w:pPr>
        <w:rPr>
          <w:noProof/>
        </w:rPr>
      </w:pPr>
    </w:p>
    <w:p w14:paraId="2B9E4153" w14:textId="61C4CCA7" w:rsidR="00F84E7C" w:rsidRDefault="00F84E7C" w:rsidP="0000602A">
      <w:pPr>
        <w:jc w:val="center"/>
        <w:rPr>
          <w:noProof/>
        </w:rPr>
      </w:pPr>
    </w:p>
    <w:p w14:paraId="75B76E7D" w14:textId="20599A5B" w:rsidR="0000602A" w:rsidRDefault="0000602A" w:rsidP="009A41AB">
      <w:pPr>
        <w:pStyle w:val="Ttulo3"/>
      </w:pPr>
    </w:p>
    <w:p w14:paraId="141C2311" w14:textId="77777777" w:rsidR="0000602A" w:rsidRDefault="0000602A" w:rsidP="009A41AB">
      <w:pPr>
        <w:pStyle w:val="Ttulo3"/>
      </w:pPr>
    </w:p>
    <w:p w14:paraId="030AC932" w14:textId="57F78C10" w:rsidR="009A41AB" w:rsidRPr="009A41AB" w:rsidRDefault="0000602A" w:rsidP="009A41AB">
      <w:pPr>
        <w:pStyle w:val="Ttulo3"/>
      </w:pPr>
      <w:proofErr w:type="spellStart"/>
      <w:r>
        <w:t>Discord</w:t>
      </w:r>
      <w:proofErr w:type="spellEnd"/>
    </w:p>
    <w:p w14:paraId="4FD5483F" w14:textId="77777777" w:rsidR="009A41AB" w:rsidRDefault="009A41AB" w:rsidP="009A41AB"/>
    <w:p w14:paraId="444184DC" w14:textId="5AC782D2" w:rsidR="009A41AB" w:rsidRPr="00F84E7C" w:rsidRDefault="009A41AB" w:rsidP="009A41AB">
      <w:r>
        <w:t>Devido á equipa de programação não ter muita disponibilidade em trabalhar juntos</w:t>
      </w:r>
      <w:r w:rsidR="0000602A">
        <w:t xml:space="preserve"> presencialmente,</w:t>
      </w:r>
      <w:r>
        <w:t xml:space="preserve"> optamos por usar o </w:t>
      </w:r>
      <w:proofErr w:type="spellStart"/>
      <w:r w:rsidR="0000602A">
        <w:t>Discord</w:t>
      </w:r>
      <w:proofErr w:type="spellEnd"/>
      <w:r w:rsidR="0000602A">
        <w:t xml:space="preserve"> como software para podermos comunicar</w:t>
      </w:r>
      <w:r>
        <w:t>, pois</w:t>
      </w:r>
      <w:r w:rsidR="0000602A">
        <w:t xml:space="preserve"> é um software que já conhecemos e usamos há muito tempo</w:t>
      </w:r>
      <w:r>
        <w:t>, e assim facilitando a nossa organização e o nosso trabalho.</w:t>
      </w:r>
    </w:p>
    <w:p w14:paraId="09DFE043" w14:textId="6CCF08D4" w:rsidR="00F84E7C" w:rsidRDefault="0000602A" w:rsidP="00F84E7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2FCF207" wp14:editId="1DEE2570">
            <wp:extent cx="5324475" cy="2662238"/>
            <wp:effectExtent l="0" t="0" r="0" b="5080"/>
            <wp:docPr id="1454784402" name="Imagem 3" descr="Discord privacy: the ultimate guide to stay safe in Discord | Cyber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rd privacy: the ultimate guide to stay safe in Discord | Cyberne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41" cy="266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0083" w14:textId="10C2BB7C" w:rsidR="00F84E7C" w:rsidRDefault="0000602A" w:rsidP="000060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29F044" wp14:editId="7D421FE8">
            <wp:extent cx="5126019" cy="3076575"/>
            <wp:effectExtent l="0" t="0" r="0" b="0"/>
            <wp:docPr id="1521585329" name="Imagem 4" descr="How to make a video call on Dis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make a video call on Disco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21" cy="30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D989" w14:textId="77777777" w:rsidR="00F84E7C" w:rsidRDefault="00F84E7C" w:rsidP="00F84E7C">
      <w:pPr>
        <w:rPr>
          <w:noProof/>
        </w:rPr>
      </w:pPr>
    </w:p>
    <w:p w14:paraId="577F15A9" w14:textId="77777777" w:rsidR="00F84E7C" w:rsidRDefault="00F84E7C" w:rsidP="00F84E7C">
      <w:pPr>
        <w:rPr>
          <w:noProof/>
        </w:rPr>
      </w:pPr>
    </w:p>
    <w:p w14:paraId="5631FFB4" w14:textId="77777777" w:rsidR="00F84E7C" w:rsidRDefault="00F84E7C" w:rsidP="00F84E7C">
      <w:pPr>
        <w:rPr>
          <w:noProof/>
        </w:rPr>
      </w:pPr>
    </w:p>
    <w:p w14:paraId="55EACEB0" w14:textId="230EBEF8" w:rsidR="0000602A" w:rsidRPr="005C252B" w:rsidRDefault="0000602A" w:rsidP="0000602A">
      <w:pPr>
        <w:pStyle w:val="Ttulo3"/>
        <w:rPr>
          <w:lang w:val="en-US"/>
        </w:rPr>
      </w:pPr>
      <w:r w:rsidRPr="005C252B">
        <w:rPr>
          <w:lang w:val="en-US"/>
        </w:rPr>
        <w:t xml:space="preserve">ChatGPT, </w:t>
      </w:r>
      <w:r w:rsidR="005C252B">
        <w:rPr>
          <w:lang w:val="en-US"/>
        </w:rPr>
        <w:t>S</w:t>
      </w:r>
      <w:r w:rsidRPr="005C252B">
        <w:rPr>
          <w:lang w:val="en-US"/>
        </w:rPr>
        <w:t>tack</w:t>
      </w:r>
      <w:r w:rsidR="005C252B">
        <w:rPr>
          <w:lang w:val="en-US"/>
        </w:rPr>
        <w:t xml:space="preserve"> </w:t>
      </w:r>
      <w:r w:rsidRPr="005C252B">
        <w:rPr>
          <w:lang w:val="en-US"/>
        </w:rPr>
        <w:t>overflow, w3schools</w:t>
      </w:r>
    </w:p>
    <w:p w14:paraId="2C082090" w14:textId="77777777" w:rsidR="0000602A" w:rsidRPr="005C252B" w:rsidRDefault="0000602A" w:rsidP="0000602A">
      <w:pPr>
        <w:rPr>
          <w:lang w:val="en-US"/>
        </w:rPr>
      </w:pPr>
    </w:p>
    <w:p w14:paraId="4ED5F9FF" w14:textId="164E2EDD" w:rsidR="0000602A" w:rsidRDefault="005C252B" w:rsidP="0000602A">
      <w:r w:rsidRPr="005C252B">
        <w:t>Como equipa, acho que d</w:t>
      </w:r>
      <w:r>
        <w:t>evemos referir que quando necessitamos de ajuda, recorremos a tecnologias de nova geração e a websites onde a comunidade dos programadores se entre-a-ajuda.</w:t>
      </w:r>
    </w:p>
    <w:p w14:paraId="75225353" w14:textId="77777777" w:rsidR="005C252B" w:rsidRDefault="005C252B" w:rsidP="0000602A"/>
    <w:p w14:paraId="734CB12B" w14:textId="77777777" w:rsidR="005C252B" w:rsidRDefault="005C252B" w:rsidP="0000602A"/>
    <w:p w14:paraId="55B9EF2C" w14:textId="61AC3699" w:rsidR="005C252B" w:rsidRPr="005C252B" w:rsidRDefault="005C252B" w:rsidP="0000602A">
      <w:pPr>
        <w:rPr>
          <w:noProof/>
        </w:rPr>
      </w:pPr>
      <w:r>
        <w:rPr>
          <w:noProof/>
        </w:rPr>
        <w:drawing>
          <wp:inline distT="0" distB="0" distL="0" distR="0" wp14:anchorId="2BE7AA3B" wp14:editId="6B66A0A4">
            <wp:extent cx="2209800" cy="1399862"/>
            <wp:effectExtent l="0" t="0" r="0" b="0"/>
            <wp:docPr id="2116012862" name="Imagem 5" descr="OpenAI announces bug bounty program to address AI security risks | 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AI announces bug bounty program to address AI security risks |  VentureBe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80" cy="14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52B">
        <w:t xml:space="preserve"> </w:t>
      </w:r>
      <w:r>
        <w:rPr>
          <w:noProof/>
        </w:rPr>
        <w:drawing>
          <wp:inline distT="0" distB="0" distL="0" distR="0" wp14:anchorId="05E85C6B" wp14:editId="6BA49A60">
            <wp:extent cx="2923540" cy="1527433"/>
            <wp:effectExtent l="0" t="0" r="0" b="0"/>
            <wp:docPr id="1279841169" name="Imagem 6" descr="Stack Overflow Introduces Collectives™, Brings Developers and Technology  Organizations Together to Build Faster Through Community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ck Overflow Introduces Collectives™, Brings Developers and Technology  Organizations Together to Build Faster Through Community | Business Wi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01" cy="156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DFB" w14:textId="20D25A1C" w:rsidR="00F84E7C" w:rsidRPr="005C252B" w:rsidRDefault="005C252B" w:rsidP="005C25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F2D2F6" wp14:editId="26302A45">
            <wp:extent cx="2143125" cy="2143125"/>
            <wp:effectExtent l="0" t="0" r="9525" b="9525"/>
            <wp:docPr id="1289505433" name="Imagem 7" descr="w3schools.co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3schools.com - YouTub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433B" w14:textId="77777777" w:rsidR="00F84E7C" w:rsidRPr="005C252B" w:rsidRDefault="00F84E7C" w:rsidP="00F84E7C">
      <w:pPr>
        <w:rPr>
          <w:noProof/>
        </w:rPr>
      </w:pPr>
    </w:p>
    <w:p w14:paraId="418CD9E0" w14:textId="77777777" w:rsidR="00F84E7C" w:rsidRPr="005C252B" w:rsidRDefault="00F84E7C" w:rsidP="00F84E7C">
      <w:pPr>
        <w:rPr>
          <w:noProof/>
        </w:rPr>
      </w:pPr>
    </w:p>
    <w:p w14:paraId="37F5E2CB" w14:textId="77777777" w:rsidR="00F84E7C" w:rsidRPr="005C252B" w:rsidRDefault="00F84E7C" w:rsidP="00F84E7C">
      <w:pPr>
        <w:rPr>
          <w:noProof/>
        </w:rPr>
      </w:pPr>
    </w:p>
    <w:p w14:paraId="7B5B16A9" w14:textId="77777777" w:rsidR="00F84E7C" w:rsidRPr="005C252B" w:rsidRDefault="00F84E7C" w:rsidP="00F84E7C">
      <w:pPr>
        <w:rPr>
          <w:noProof/>
        </w:rPr>
      </w:pPr>
    </w:p>
    <w:p w14:paraId="2D661DD9" w14:textId="77777777" w:rsidR="00F84E7C" w:rsidRPr="005C252B" w:rsidRDefault="00F84E7C" w:rsidP="00F84E7C">
      <w:pPr>
        <w:rPr>
          <w:noProof/>
        </w:rPr>
      </w:pPr>
    </w:p>
    <w:p w14:paraId="5D3ABC0F" w14:textId="77777777" w:rsidR="00F84E7C" w:rsidRPr="005C252B" w:rsidRDefault="00F84E7C" w:rsidP="00F84E7C">
      <w:pPr>
        <w:rPr>
          <w:noProof/>
        </w:rPr>
      </w:pPr>
    </w:p>
    <w:p w14:paraId="02A948BF" w14:textId="77777777" w:rsidR="00F84E7C" w:rsidRPr="005C252B" w:rsidRDefault="00F84E7C" w:rsidP="00F84E7C">
      <w:pPr>
        <w:rPr>
          <w:noProof/>
        </w:rPr>
      </w:pPr>
    </w:p>
    <w:p w14:paraId="6490C068" w14:textId="77777777" w:rsidR="00F84E7C" w:rsidRPr="005C252B" w:rsidRDefault="00F84E7C" w:rsidP="00F84E7C">
      <w:pPr>
        <w:rPr>
          <w:noProof/>
        </w:rPr>
      </w:pPr>
    </w:p>
    <w:p w14:paraId="421184A6" w14:textId="77777777" w:rsidR="00F84E7C" w:rsidRPr="005C252B" w:rsidRDefault="00F84E7C" w:rsidP="00F84E7C">
      <w:pPr>
        <w:rPr>
          <w:noProof/>
        </w:rPr>
      </w:pPr>
    </w:p>
    <w:p w14:paraId="76754261" w14:textId="3C12E4CC" w:rsidR="005C252B" w:rsidRDefault="005C252B" w:rsidP="00F84E7C">
      <w:r w:rsidRPr="005C252B">
        <w:rPr>
          <w:rStyle w:val="Ttulo1Carter"/>
        </w:rPr>
        <w:t xml:space="preserve">Organização Do </w:t>
      </w:r>
      <w:r>
        <w:rPr>
          <w:rStyle w:val="Ttulo1Carter"/>
        </w:rPr>
        <w:t>Trabalho</w:t>
      </w:r>
      <w:r>
        <w:t xml:space="preserve"> </w:t>
      </w:r>
    </w:p>
    <w:p w14:paraId="590550BA" w14:textId="2360FCCD" w:rsidR="00F84E7C" w:rsidRDefault="005C252B" w:rsidP="00F84E7C">
      <w:r>
        <w:t>Para elaborar o</w:t>
      </w:r>
      <w:r>
        <w:t xml:space="preserve"> trabalho</w:t>
      </w:r>
      <w:r>
        <w:t xml:space="preserve">, </w:t>
      </w:r>
      <w:r>
        <w:t xml:space="preserve">a equipa teve a brilhante ideia de cada vez que </w:t>
      </w:r>
      <w:proofErr w:type="gramStart"/>
      <w:r>
        <w:t>encontra-se</w:t>
      </w:r>
      <w:proofErr w:type="gramEnd"/>
      <w:r>
        <w:t xml:space="preserve"> um erro, um bug ou uma possibilidade de fazer melhoria no design, acrescentava a um bloco de notas, no qual toda a equipa tinha acesso, assim podemos organizar nos melhor e progredir mos no trabalho.</w:t>
      </w:r>
    </w:p>
    <w:p w14:paraId="545810ED" w14:textId="77777777" w:rsidR="005C252B" w:rsidRDefault="005C252B" w:rsidP="00F84E7C"/>
    <w:p w14:paraId="58DB06F5" w14:textId="2A28622F" w:rsidR="005C252B" w:rsidRDefault="005C252B" w:rsidP="00F84E7C">
      <w:r w:rsidRPr="005C252B">
        <w:drawing>
          <wp:inline distT="0" distB="0" distL="0" distR="0" wp14:anchorId="6A4B71CC" wp14:editId="025997E8">
            <wp:extent cx="5400040" cy="2409190"/>
            <wp:effectExtent l="0" t="0" r="0" b="0"/>
            <wp:docPr id="1351596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96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553F" w14:textId="50469F4A" w:rsidR="005C252B" w:rsidRDefault="005C252B" w:rsidP="00F84E7C">
      <w:r w:rsidRPr="005C252B">
        <w:drawing>
          <wp:inline distT="0" distB="0" distL="0" distR="0" wp14:anchorId="4059C854" wp14:editId="0B46D236">
            <wp:extent cx="5400040" cy="3933190"/>
            <wp:effectExtent l="0" t="0" r="0" b="0"/>
            <wp:docPr id="1159993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93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7A75" w14:textId="77777777" w:rsidR="005C252B" w:rsidRDefault="005C252B" w:rsidP="00F84E7C"/>
    <w:p w14:paraId="5B9E9F32" w14:textId="77777777" w:rsidR="005C252B" w:rsidRDefault="005C252B" w:rsidP="00F84E7C"/>
    <w:p w14:paraId="2249D4C0" w14:textId="77777777" w:rsidR="00113F26" w:rsidRDefault="00113F26" w:rsidP="004A631B">
      <w:pPr>
        <w:rPr>
          <w:rStyle w:val="Ttulo1Carter"/>
        </w:rPr>
      </w:pPr>
      <w:r w:rsidRPr="00113F26">
        <w:rPr>
          <w:rStyle w:val="Ttulo1Carter"/>
        </w:rPr>
        <w:t>Planeamento do projeto</w:t>
      </w:r>
    </w:p>
    <w:p w14:paraId="3EE7BA15" w14:textId="77777777" w:rsidR="00113F26" w:rsidRDefault="00113F26" w:rsidP="004A631B">
      <w:pPr>
        <w:rPr>
          <w:rStyle w:val="Ttulo1Carter"/>
        </w:rPr>
      </w:pPr>
    </w:p>
    <w:p w14:paraId="0755F363" w14:textId="24B1299C" w:rsidR="00D40432" w:rsidRDefault="00113F26" w:rsidP="00113F26">
      <w:r>
        <w:t xml:space="preserve"> No início do projeto o grupo já tinha uma ideia do que queria fazer, e essa ideia foi mantida até o fim</w:t>
      </w:r>
      <w:r>
        <w:t>.</w:t>
      </w:r>
      <w:r>
        <w:t xml:space="preserve"> Um dos </w:t>
      </w:r>
      <w:r>
        <w:t>colegas de equipa</w:t>
      </w:r>
      <w:r>
        <w:t xml:space="preserve">, enquanto fazia o plano, ia tendo ideias e partilhava essa ideia com </w:t>
      </w:r>
      <w:r>
        <w:t>a equipa</w:t>
      </w:r>
      <w:r>
        <w:t xml:space="preserve">, a ideia era debatida, mudada e por fim se os dois estivessem de acordo era implementada no trabalho. Começámos por fazer o planeamento e a análise das nossas escolhas em relação tema. Decidimos então que seria sobre </w:t>
      </w:r>
      <w:r>
        <w:t>um stand</w:t>
      </w:r>
      <w:r>
        <w:t xml:space="preserve">, mas não uma simples aplicação de </w:t>
      </w:r>
      <w:r>
        <w:t>gerenciamento de um stand,</w:t>
      </w:r>
      <w:r>
        <w:t xml:space="preserve"> nós queríamos</w:t>
      </w:r>
      <w:r>
        <w:t xml:space="preserve"> facilitar o uso da aplicação, e assim tentamos fazer o design mais simples possível, mas com todas as funcionalidades possíveis! Depois de termos as ideias todas concluídas, avançamos para o design da aplicação que em 3 semanas já o design base já estava concluído, ao longo do tempo tivemos a estudar muito os erros e os bugs que a nossa aplicação tinha para que os nossos utilizadores não reclamassem da nossa aplicação.</w:t>
      </w:r>
    </w:p>
    <w:p w14:paraId="056CA27F" w14:textId="77777777" w:rsidR="00113F26" w:rsidRDefault="00113F26" w:rsidP="00113F26"/>
    <w:p w14:paraId="7DC00BCF" w14:textId="77777777" w:rsidR="00113F26" w:rsidRDefault="00113F26" w:rsidP="00113F26"/>
    <w:sectPr w:rsidR="00113F26" w:rsidSect="001F738C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F7FB" w14:textId="77777777" w:rsidR="00E57645" w:rsidRDefault="00E57645" w:rsidP="00375C7C">
      <w:pPr>
        <w:spacing w:after="0" w:line="240" w:lineRule="auto"/>
      </w:pPr>
      <w:r>
        <w:separator/>
      </w:r>
    </w:p>
  </w:endnote>
  <w:endnote w:type="continuationSeparator" w:id="0">
    <w:p w14:paraId="5EE470F7" w14:textId="77777777" w:rsidR="00E57645" w:rsidRDefault="00E57645" w:rsidP="0037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2B6B" w14:textId="77777777" w:rsidR="001F738C" w:rsidRDefault="001F738C" w:rsidP="001F738C">
    <w:pPr>
      <w:pStyle w:val="Rodap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5490" w14:textId="77777777" w:rsidR="00E57645" w:rsidRDefault="00E57645" w:rsidP="00375C7C">
      <w:pPr>
        <w:spacing w:after="0" w:line="240" w:lineRule="auto"/>
      </w:pPr>
      <w:r>
        <w:separator/>
      </w:r>
    </w:p>
  </w:footnote>
  <w:footnote w:type="continuationSeparator" w:id="0">
    <w:p w14:paraId="3A7B0AEF" w14:textId="77777777" w:rsidR="00E57645" w:rsidRDefault="00E57645" w:rsidP="0037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6AF8" w14:textId="4F347549" w:rsidR="001F738C" w:rsidRDefault="005A261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407651" wp14:editId="5861E11B">
          <wp:simplePos x="0" y="0"/>
          <wp:positionH relativeFrom="column">
            <wp:posOffset>-984885</wp:posOffset>
          </wp:positionH>
          <wp:positionV relativeFrom="paragraph">
            <wp:posOffset>-344805</wp:posOffset>
          </wp:positionV>
          <wp:extent cx="1033768" cy="790575"/>
          <wp:effectExtent l="0" t="0" r="0" b="0"/>
          <wp:wrapNone/>
          <wp:docPr id="2146273068" name="Imagem 21462730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768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5D9640" wp14:editId="1603BB96">
          <wp:simplePos x="0" y="0"/>
          <wp:positionH relativeFrom="margin">
            <wp:posOffset>5207000</wp:posOffset>
          </wp:positionH>
          <wp:positionV relativeFrom="paragraph">
            <wp:posOffset>-349885</wp:posOffset>
          </wp:positionV>
          <wp:extent cx="1168400" cy="748506"/>
          <wp:effectExtent l="0" t="0" r="0" b="0"/>
          <wp:wrapNone/>
          <wp:docPr id="244801663" name="Imagem 244801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8400" cy="7485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72CB"/>
    <w:multiLevelType w:val="hybridMultilevel"/>
    <w:tmpl w:val="6CB4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1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2B"/>
    <w:rsid w:val="0000602A"/>
    <w:rsid w:val="0007570D"/>
    <w:rsid w:val="000C193E"/>
    <w:rsid w:val="000C48C5"/>
    <w:rsid w:val="00113F26"/>
    <w:rsid w:val="001B471A"/>
    <w:rsid w:val="001F738C"/>
    <w:rsid w:val="00200866"/>
    <w:rsid w:val="0025509A"/>
    <w:rsid w:val="0025720A"/>
    <w:rsid w:val="002617EE"/>
    <w:rsid w:val="00310165"/>
    <w:rsid w:val="00353AB6"/>
    <w:rsid w:val="00375C7C"/>
    <w:rsid w:val="003A7B37"/>
    <w:rsid w:val="00400299"/>
    <w:rsid w:val="004129C7"/>
    <w:rsid w:val="004A631B"/>
    <w:rsid w:val="005A261A"/>
    <w:rsid w:val="005C252B"/>
    <w:rsid w:val="005E558F"/>
    <w:rsid w:val="006A5E2B"/>
    <w:rsid w:val="006E653D"/>
    <w:rsid w:val="00892C8B"/>
    <w:rsid w:val="009034DC"/>
    <w:rsid w:val="009A41AB"/>
    <w:rsid w:val="009D39A8"/>
    <w:rsid w:val="009F54AB"/>
    <w:rsid w:val="00A17F2A"/>
    <w:rsid w:val="00AD5789"/>
    <w:rsid w:val="00B05BCD"/>
    <w:rsid w:val="00B27606"/>
    <w:rsid w:val="00B57641"/>
    <w:rsid w:val="00B76F05"/>
    <w:rsid w:val="00C20297"/>
    <w:rsid w:val="00CA7328"/>
    <w:rsid w:val="00D40432"/>
    <w:rsid w:val="00D53107"/>
    <w:rsid w:val="00D93BD2"/>
    <w:rsid w:val="00E57645"/>
    <w:rsid w:val="00EA6FD6"/>
    <w:rsid w:val="00EC1310"/>
    <w:rsid w:val="00F84E7C"/>
    <w:rsid w:val="00F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E8940"/>
  <w15:chartTrackingRefBased/>
  <w15:docId w15:val="{3F1E5668-8922-495D-A156-495DF21E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E7C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84E7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2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A4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84E7C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129C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A631B"/>
  </w:style>
  <w:style w:type="paragraph" w:styleId="Cabealho">
    <w:name w:val="header"/>
    <w:basedOn w:val="Normal"/>
    <w:link w:val="CabealhoCarter"/>
    <w:uiPriority w:val="99"/>
    <w:unhideWhenUsed/>
    <w:rsid w:val="0037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5C7C"/>
  </w:style>
  <w:style w:type="paragraph" w:styleId="Rodap">
    <w:name w:val="footer"/>
    <w:basedOn w:val="Normal"/>
    <w:link w:val="RodapCarter"/>
    <w:uiPriority w:val="99"/>
    <w:unhideWhenUsed/>
    <w:rsid w:val="0037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5C7C"/>
  </w:style>
  <w:style w:type="character" w:styleId="TextodoMarcadordePosio">
    <w:name w:val="Placeholder Text"/>
    <w:basedOn w:val="Tipodeletrapredefinidodopargrafo"/>
    <w:uiPriority w:val="99"/>
    <w:semiHidden/>
    <w:rsid w:val="00375C7C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1F738C"/>
    <w:pPr>
      <w:outlineLvl w:val="9"/>
    </w:pPr>
    <w:rPr>
      <w:rFonts w:asciiTheme="majorHAnsi" w:hAnsiTheme="majorHAnsi"/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F738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F738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F738C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A41A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7570D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35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8645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308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48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8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9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Downloads\ModeloTrabalho64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3C6C01DB4442C791DEA3596DC31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F7C98-36BE-4424-A7F4-E6EB5E5324E1}"/>
      </w:docPartPr>
      <w:docPartBody>
        <w:p w:rsidR="001F1D26" w:rsidRDefault="00000000">
          <w:pPr>
            <w:pStyle w:val="5B3C6C01DB4442C791DEA3596DC31F59"/>
          </w:pPr>
          <w:r w:rsidRPr="00375C7C">
            <w:rPr>
              <w:rStyle w:val="TextodoMarcadordePosio"/>
              <w:b/>
              <w:bCs/>
              <w:sz w:val="36"/>
              <w:szCs w:val="36"/>
            </w:rPr>
            <w:t>Titulo.</w:t>
          </w:r>
        </w:p>
      </w:docPartBody>
    </w:docPart>
    <w:docPart>
      <w:docPartPr>
        <w:name w:val="FF26382A74BA4BA998BAF6A8479395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873939-AC0C-4D3D-9B27-B5FE1557EB6D}"/>
      </w:docPartPr>
      <w:docPartBody>
        <w:p w:rsidR="001F1D26" w:rsidRDefault="00000000">
          <w:pPr>
            <w:pStyle w:val="FF26382A74BA4BA998BAF6A8479395FF"/>
          </w:pPr>
          <w:r>
            <w:rPr>
              <w:rStyle w:val="TextodoMarcadordePosio"/>
              <w:b/>
              <w:bCs/>
              <w:sz w:val="32"/>
              <w:szCs w:val="32"/>
            </w:rPr>
            <w:t>Disciplina</w:t>
          </w:r>
          <w:r w:rsidRPr="001F738C">
            <w:rPr>
              <w:rStyle w:val="TextodoMarcadordePosio"/>
              <w:b/>
              <w:bCs/>
              <w:sz w:val="32"/>
              <w:szCs w:val="3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24"/>
    <w:rsid w:val="001B297C"/>
    <w:rsid w:val="001F1D26"/>
    <w:rsid w:val="00281624"/>
    <w:rsid w:val="004D3A5D"/>
    <w:rsid w:val="00991969"/>
    <w:rsid w:val="00BD3CFC"/>
    <w:rsid w:val="00E6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5B3C6C01DB4442C791DEA3596DC31F59">
    <w:name w:val="5B3C6C01DB4442C791DEA3596DC31F59"/>
  </w:style>
  <w:style w:type="paragraph" w:customStyle="1" w:styleId="FF26382A74BA4BA998BAF6A8479395FF">
    <w:name w:val="FF26382A74BA4BA998BAF6A847939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Red21</b:Tag>
    <b:SourceType>InternetSite</b:SourceType>
    <b:Guid>{AF139C57-AEF4-4052-AFCA-670AD47C47D7}</b:Guid>
    <b:Title>Tipos de seguranca informatica o que sao e como sao importantes</b:Title>
    <b:InternetSiteTitle>apd.pt</b:InternetSiteTitle>
    <b:Year>2021</b:Year>
    <b:Month>Outubro</b:Month>
    <b:Day>8</b:Day>
    <b:URL>https://www.apd.pt/tipos-de-seguranca-informatica-o-que-sao-e-como-sao-importantes/</b:URL>
    <b:Author>
      <b:Author>
        <b:NameList>
          <b:Person>
            <b:Last>APD</b:Last>
            <b:First>Redação</b:First>
          </b:Person>
        </b:NameList>
      </b:Author>
    </b:Author>
    <b:RefOrder>1</b:RefOrder>
  </b:Source>
  <b:Source>
    <b:Tag>Seg21</b:Tag>
    <b:SourceType>InternetSite</b:SourceType>
    <b:Guid>{2A75F3DB-03E7-4A5D-B406-86203968CC2C}</b:Guid>
    <b:Title>Segurança da informação</b:Title>
    <b:InternetSiteTitle>wikipedia</b:InternetSiteTitle>
    <b:Year>2021</b:Year>
    <b:Month>Outubro</b:Month>
    <b:Day>8</b:Day>
    <b:URL>https://pt.wikipedia.org/wiki/Seguran%C3%A7a_da_informa%C3%A7%C3%A3o</b:URL>
    <b:RefOrder>2</b:RefOrder>
  </b:Source>
</b:Sources>
</file>

<file path=customXml/itemProps1.xml><?xml version="1.0" encoding="utf-8"?>
<ds:datastoreItem xmlns:ds="http://schemas.openxmlformats.org/officeDocument/2006/customXml" ds:itemID="{20F7592C-C759-4379-9C47-4CF798B3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ModeloTrabalho645.dotx</Template>
  <TotalTime>0</TotalTime>
  <Pages>11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rodrigo narciso</cp:lastModifiedBy>
  <cp:revision>2</cp:revision>
  <dcterms:created xsi:type="dcterms:W3CDTF">2023-07-05T22:14:00Z</dcterms:created>
  <dcterms:modified xsi:type="dcterms:W3CDTF">2023-07-05T22:14:00Z</dcterms:modified>
</cp:coreProperties>
</file>